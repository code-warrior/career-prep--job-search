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Your Name"/>
        <w:id w:val="1760865497"/>
        <w:placeholder>
          <w:docPart w:val="D6D44EB5E51B384A9C79980F28D2FADD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BC29E9C" w14:textId="77777777" w:rsidR="00AC6117" w:rsidRDefault="008914FA">
          <w:pPr>
            <w:pStyle w:val="Name"/>
          </w:pPr>
          <w:r>
            <w:t>Bethany Makowski</w:t>
          </w:r>
        </w:p>
      </w:sdtContent>
    </w:sdt>
    <w:p w14:paraId="444B77AD" w14:textId="77777777" w:rsidR="00F72272" w:rsidRPr="00121A04" w:rsidRDefault="008914FA">
      <w:pPr>
        <w:pStyle w:val="SenderContactInfo"/>
        <w:rPr>
          <w:sz w:val="24"/>
        </w:rPr>
      </w:pPr>
      <w:r w:rsidRPr="00121A04">
        <w:rPr>
          <w:sz w:val="24"/>
        </w:rPr>
        <w:t>New Britain CT</w:t>
      </w:r>
      <w:r w:rsidR="0048751C" w:rsidRPr="00121A04">
        <w:rPr>
          <w:sz w:val="24"/>
        </w:rPr>
        <w:t xml:space="preserve"> | </w:t>
      </w:r>
      <w:r w:rsidR="00466FDE" w:rsidRPr="00121A04">
        <w:rPr>
          <w:sz w:val="24"/>
        </w:rPr>
        <w:t>XXX-XXX-XXXX</w:t>
      </w:r>
      <w:r w:rsidR="0048751C" w:rsidRPr="00121A04">
        <w:rPr>
          <w:sz w:val="24"/>
        </w:rPr>
        <w:t xml:space="preserve"> | </w:t>
      </w:r>
      <w:r w:rsidRPr="00121A04">
        <w:rPr>
          <w:sz w:val="24"/>
        </w:rPr>
        <w:t>makowski@hartford.edu</w:t>
      </w:r>
    </w:p>
    <w:p w14:paraId="1E3AF9BF" w14:textId="77777777" w:rsidR="00F72272" w:rsidRPr="00121A04" w:rsidRDefault="008914FA">
      <w:pPr>
        <w:pStyle w:val="Date"/>
        <w:rPr>
          <w:sz w:val="24"/>
        </w:rPr>
      </w:pPr>
      <w:r w:rsidRPr="00121A04">
        <w:rPr>
          <w:sz w:val="24"/>
        </w:rPr>
        <w:t>4/10/20</w:t>
      </w:r>
    </w:p>
    <w:p w14:paraId="578BDC51" w14:textId="77777777" w:rsidR="00140AEB" w:rsidRPr="00121A04" w:rsidRDefault="00140AEB">
      <w:pPr>
        <w:pStyle w:val="Date"/>
        <w:rPr>
          <w:sz w:val="24"/>
        </w:rPr>
      </w:pPr>
    </w:p>
    <w:p w14:paraId="2B8FF7A7" w14:textId="77777777" w:rsidR="00075251" w:rsidRPr="00121A04" w:rsidRDefault="00075251" w:rsidP="00075251">
      <w:pPr>
        <w:pStyle w:val="RecipientContactInfo"/>
        <w:rPr>
          <w:sz w:val="24"/>
        </w:rPr>
      </w:pPr>
      <w:proofErr w:type="spellStart"/>
      <w:r w:rsidRPr="00121A04">
        <w:rPr>
          <w:sz w:val="24"/>
        </w:rPr>
        <w:t>Formlabs</w:t>
      </w:r>
      <w:proofErr w:type="spellEnd"/>
    </w:p>
    <w:p w14:paraId="4D1C8E8B" w14:textId="77777777" w:rsidR="00075251" w:rsidRPr="00121A04" w:rsidRDefault="00075251" w:rsidP="00075251">
      <w:pPr>
        <w:pStyle w:val="RecipientContactInfo"/>
        <w:rPr>
          <w:sz w:val="24"/>
        </w:rPr>
      </w:pPr>
      <w:proofErr w:type="spellStart"/>
      <w:proofErr w:type="gramStart"/>
      <w:r w:rsidRPr="00121A04">
        <w:rPr>
          <w:sz w:val="24"/>
        </w:rPr>
        <w:t>Somerville,MA</w:t>
      </w:r>
      <w:proofErr w:type="spellEnd"/>
      <w:proofErr w:type="gramEnd"/>
    </w:p>
    <w:p w14:paraId="5B955245" w14:textId="77777777" w:rsidR="00075251" w:rsidRPr="00121A04" w:rsidRDefault="00075251" w:rsidP="00075251">
      <w:pPr>
        <w:pStyle w:val="RecipientContactInfo"/>
        <w:rPr>
          <w:sz w:val="24"/>
        </w:rPr>
      </w:pPr>
    </w:p>
    <w:p w14:paraId="0A8210DD" w14:textId="77777777" w:rsidR="00140AEB" w:rsidRPr="00121A04" w:rsidRDefault="00140AEB" w:rsidP="00075251">
      <w:pPr>
        <w:pStyle w:val="RecipientContactInfo"/>
        <w:rPr>
          <w:sz w:val="24"/>
        </w:rPr>
      </w:pPr>
    </w:p>
    <w:p w14:paraId="3ACDA210" w14:textId="77777777" w:rsidR="00140AEB" w:rsidRPr="00121A04" w:rsidRDefault="00140AEB" w:rsidP="00075251">
      <w:pPr>
        <w:pStyle w:val="RecipientContactInfo"/>
        <w:rPr>
          <w:sz w:val="24"/>
        </w:rPr>
      </w:pPr>
    </w:p>
    <w:p w14:paraId="7DCF06FE" w14:textId="77777777" w:rsidR="00140AEB" w:rsidRPr="00121A04" w:rsidRDefault="00140AEB" w:rsidP="00075251">
      <w:pPr>
        <w:pStyle w:val="RecipientContactInfo"/>
        <w:rPr>
          <w:sz w:val="24"/>
        </w:rPr>
      </w:pPr>
    </w:p>
    <w:p w14:paraId="0A4C2D8C" w14:textId="77777777" w:rsidR="00F72272" w:rsidRDefault="0048751C" w:rsidP="000B05CB">
      <w:pPr>
        <w:pStyle w:val="RecipientContactInfo"/>
        <w:spacing w:line="360" w:lineRule="auto"/>
        <w:rPr>
          <w:sz w:val="24"/>
        </w:rPr>
      </w:pPr>
      <w:r w:rsidRPr="00121A04">
        <w:rPr>
          <w:sz w:val="24"/>
        </w:rPr>
        <w:t xml:space="preserve">Dear </w:t>
      </w:r>
      <w:sdt>
        <w:sdtPr>
          <w:rPr>
            <w:sz w:val="24"/>
          </w:rPr>
          <w:alias w:val="Enter Recipient Name:"/>
          <w:tag w:val="Enter Recipient Name:"/>
          <w:id w:val="-193009614"/>
          <w:placeholder>
            <w:docPart w:val="796A4DA6858F844FBB7EBC244457F61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proofErr w:type="spellStart"/>
          <w:r w:rsidR="00140AEB" w:rsidRPr="00121A04">
            <w:rPr>
              <w:sz w:val="24"/>
            </w:rPr>
            <w:t>Formlabs</w:t>
          </w:r>
          <w:proofErr w:type="spellEnd"/>
        </w:sdtContent>
      </w:sdt>
      <w:r w:rsidRPr="00121A04">
        <w:rPr>
          <w:sz w:val="24"/>
        </w:rPr>
        <w:t>:</w:t>
      </w:r>
    </w:p>
    <w:p w14:paraId="277BFD4C" w14:textId="4FFB44E0" w:rsidR="00F84AB8" w:rsidRPr="00121A04" w:rsidRDefault="000B05CB" w:rsidP="000B05CB">
      <w:pPr>
        <w:pStyle w:val="RecipientContactInfo"/>
        <w:spacing w:line="360" w:lineRule="auto"/>
        <w:rPr>
          <w:sz w:val="24"/>
        </w:rPr>
      </w:pPr>
      <w:r>
        <w:rPr>
          <w:sz w:val="24"/>
        </w:rPr>
        <w:t xml:space="preserve">I am writing to you to apply for the UX/UI Design Internship. I am currently a junior at the University of Hartford. My previous coursework such as </w:t>
      </w:r>
      <w:r w:rsidR="004D3589">
        <w:rPr>
          <w:sz w:val="24"/>
        </w:rPr>
        <w:t>Digital Imaging/ Online Media, Web Development, and Intro to Internet Programming have prepared me for this internship.</w:t>
      </w:r>
      <w:r w:rsidR="002844C3">
        <w:rPr>
          <w:sz w:val="24"/>
        </w:rPr>
        <w:t xml:space="preserve"> I have been working with the Photoshop, Illustrator, and </w:t>
      </w:r>
      <w:proofErr w:type="spellStart"/>
      <w:r w:rsidR="002844C3">
        <w:rPr>
          <w:sz w:val="24"/>
        </w:rPr>
        <w:t>FinalCut</w:t>
      </w:r>
      <w:proofErr w:type="spellEnd"/>
      <w:r w:rsidR="002844C3">
        <w:rPr>
          <w:sz w:val="24"/>
        </w:rPr>
        <w:t xml:space="preserve"> for six years, and have basic knowledge of JavaScript, Java, Python, and HTML/CSS. </w:t>
      </w:r>
      <w:bookmarkStart w:id="0" w:name="_GoBack"/>
      <w:bookmarkEnd w:id="0"/>
    </w:p>
    <w:p w14:paraId="5AB1113E" w14:textId="77777777" w:rsidR="00121A04" w:rsidRDefault="00121A04" w:rsidP="00121A04">
      <w:pPr>
        <w:pStyle w:val="Closing"/>
        <w:rPr>
          <w:sz w:val="24"/>
        </w:rPr>
      </w:pPr>
      <w:r>
        <w:rPr>
          <w:sz w:val="24"/>
        </w:rPr>
        <w:t xml:space="preserve">I have worked hard to maintain a 3.87 GPA. </w:t>
      </w:r>
      <w:r w:rsidRPr="00121A04">
        <w:rPr>
          <w:sz w:val="24"/>
        </w:rPr>
        <w:t>In addition</w:t>
      </w:r>
      <w:r>
        <w:rPr>
          <w:sz w:val="24"/>
        </w:rPr>
        <w:t xml:space="preserve"> to my</w:t>
      </w:r>
      <w:r w:rsidR="004D3589">
        <w:rPr>
          <w:sz w:val="24"/>
        </w:rPr>
        <w:t xml:space="preserve"> full-time</w:t>
      </w:r>
      <w:r>
        <w:rPr>
          <w:sz w:val="24"/>
        </w:rPr>
        <w:t xml:space="preserve"> academic schedule, I</w:t>
      </w:r>
      <w:r w:rsidR="004D3589">
        <w:rPr>
          <w:sz w:val="24"/>
        </w:rPr>
        <w:t xml:space="preserve"> work full</w:t>
      </w:r>
      <w:r w:rsidRPr="00121A04">
        <w:rPr>
          <w:sz w:val="24"/>
        </w:rPr>
        <w:t>-time as a waitress. Doing so has taught me about collaborating w</w:t>
      </w:r>
      <w:r w:rsidR="004D3589">
        <w:rPr>
          <w:sz w:val="24"/>
        </w:rPr>
        <w:t>ith others, and how to manage</w:t>
      </w:r>
      <w:r w:rsidRPr="00121A04">
        <w:rPr>
          <w:sz w:val="24"/>
        </w:rPr>
        <w:t xml:space="preserve"> time properly.</w:t>
      </w:r>
    </w:p>
    <w:p w14:paraId="55EF600C" w14:textId="77777777" w:rsidR="00121A04" w:rsidRPr="00121A04" w:rsidRDefault="00121A04" w:rsidP="00121A04">
      <w:pPr>
        <w:pStyle w:val="Closing"/>
        <w:rPr>
          <w:sz w:val="24"/>
        </w:rPr>
      </w:pPr>
      <w:r w:rsidRPr="00121A04">
        <w:rPr>
          <w:sz w:val="24"/>
        </w:rPr>
        <w:t>In closing, I would be delighted to further discuss the internship. Should you wish to discuss those points, please reach out to me at XXX-XXX-XXXX or via email at makowski@hartford.edu</w:t>
      </w:r>
    </w:p>
    <w:p w14:paraId="5B44951C" w14:textId="77777777" w:rsidR="00F72272" w:rsidRDefault="00121A04" w:rsidP="0048751C">
      <w:pPr>
        <w:pStyle w:val="Closing"/>
      </w:pPr>
      <w:r>
        <w:t>Respectfully,</w:t>
      </w:r>
    </w:p>
    <w:sdt>
      <w:sdtPr>
        <w:alias w:val="Your Name"/>
        <w:tag w:val="Your Name"/>
        <w:id w:val="1111709258"/>
        <w:placeholder>
          <w:docPart w:val="FEEF6FCD76B7D04FADB457A6621A806C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71192A76" w14:textId="77777777" w:rsidR="00BC467A" w:rsidRDefault="008914FA" w:rsidP="00AC6117">
          <w:pPr>
            <w:pStyle w:val="Signature"/>
          </w:pPr>
          <w:r>
            <w:t xml:space="preserve">Bethany </w:t>
          </w:r>
          <w:proofErr w:type="spellStart"/>
          <w:r>
            <w:t>Makowski</w:t>
          </w:r>
          <w:proofErr w:type="spellEnd"/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06870" w14:textId="77777777" w:rsidR="00195325" w:rsidRDefault="00195325">
      <w:pPr>
        <w:spacing w:after="0" w:line="240" w:lineRule="auto"/>
      </w:pPr>
      <w:r>
        <w:separator/>
      </w:r>
    </w:p>
  </w:endnote>
  <w:endnote w:type="continuationSeparator" w:id="0">
    <w:p w14:paraId="165B91E1" w14:textId="77777777" w:rsidR="00195325" w:rsidRDefault="0019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F54C2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B5EDF" w14:textId="77777777" w:rsidR="00195325" w:rsidRDefault="00195325">
      <w:pPr>
        <w:spacing w:after="0" w:line="240" w:lineRule="auto"/>
      </w:pPr>
      <w:r>
        <w:separator/>
      </w:r>
    </w:p>
  </w:footnote>
  <w:footnote w:type="continuationSeparator" w:id="0">
    <w:p w14:paraId="779267A4" w14:textId="77777777" w:rsidR="00195325" w:rsidRDefault="00195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60BC6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42F055" wp14:editId="7F0A926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E2C30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DkmcPA+wAAAOEBAAATAAAAAAAAAAAAAAAA&#10;AAAAAABbQ29udGVudF9UeXBlc10ueG1sUEsBAi0AFAAGAAgAAAAhACOyauHXAAAAlAEAAAsAAAAA&#10;AAAAAAAAAAAALAEAAF9yZWxzLy5yZWxzUEsBAi0AFAAGAAgAAAAhAM1rVYsjAwAAzQoAAA4AAAAA&#10;AAAAAAAAAAAALAIAAGRycy9lMm9Eb2MueG1sUEsBAi0AFAAGAAgAAAAhAJH4R3/dAAAABgEAAA8A&#10;AAAAAAAAAAAAAAAAewUAAGRycy9kb3ducmV2LnhtbFBLBQYAAAAABAAEAPMAAACFBgAAAAA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662B7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39FECC9" wp14:editId="394BB3A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82AB2D2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OSZw8D7AAAA4QEAABMAAAAAAAAAAAAAAAAAAAAA&#10;AFtDb250ZW50X1R5cGVzXS54bWxQSwECLQAUAAYACAAAACEAI7Jq4dcAAACUAQAACwAAAAAAAAAA&#10;AAAAAAAsAQAAX3JlbHMvLnJlbHNQSwECLQAUAAYACAAAACEAu6vFdB8DAADNCgAADgAAAAAAAAAA&#10;AAAAAAAsAgAAZHJzL2Uyb0RvYy54bWxQSwECLQAUAAYACAAAACEAkfhHf90AAAAGAQAADwAAAAAA&#10;AAAAAAAAAAB3BQAAZHJzL2Rvd25yZXYueG1sUEsFBgAAAAAEAAQA8wAAAIEGAAAAAA=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FA"/>
    <w:rsid w:val="00075251"/>
    <w:rsid w:val="000B05CB"/>
    <w:rsid w:val="00121A04"/>
    <w:rsid w:val="00140AEB"/>
    <w:rsid w:val="00195325"/>
    <w:rsid w:val="00251664"/>
    <w:rsid w:val="002844C3"/>
    <w:rsid w:val="003F5321"/>
    <w:rsid w:val="00466FDE"/>
    <w:rsid w:val="0048751C"/>
    <w:rsid w:val="004D3589"/>
    <w:rsid w:val="00501646"/>
    <w:rsid w:val="00775AFB"/>
    <w:rsid w:val="008914FA"/>
    <w:rsid w:val="00AA77E8"/>
    <w:rsid w:val="00AC6117"/>
    <w:rsid w:val="00BC467A"/>
    <w:rsid w:val="00E5559C"/>
    <w:rsid w:val="00F72272"/>
    <w:rsid w:val="00F84AB8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5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thanymakowski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D44EB5E51B384A9C79980F28D2F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5A9F6-CFE4-2D42-9145-E27F2E67A3D2}"/>
      </w:docPartPr>
      <w:docPartBody>
        <w:p w:rsidR="00000000" w:rsidRDefault="00F735F9">
          <w:pPr>
            <w:pStyle w:val="D6D44EB5E51B384A9C79980F28D2FADD"/>
          </w:pPr>
          <w:r>
            <w:t>Your Name</w:t>
          </w:r>
        </w:p>
      </w:docPartBody>
    </w:docPart>
    <w:docPart>
      <w:docPartPr>
        <w:name w:val="796A4DA6858F844FBB7EBC244457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37B8B-C711-2949-AE17-09448CC87F01}"/>
      </w:docPartPr>
      <w:docPartBody>
        <w:p w:rsidR="00000000" w:rsidRDefault="00F735F9">
          <w:pPr>
            <w:pStyle w:val="796A4DA6858F844FBB7EBC244457F618"/>
          </w:pPr>
          <w:r>
            <w:t>Recipient</w:t>
          </w:r>
        </w:p>
      </w:docPartBody>
    </w:docPart>
    <w:docPart>
      <w:docPartPr>
        <w:name w:val="FEEF6FCD76B7D04FADB457A6621A8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AD2D0-A101-BD41-957A-8F30173FFD55}"/>
      </w:docPartPr>
      <w:docPartBody>
        <w:p w:rsidR="00000000" w:rsidRDefault="00F735F9">
          <w:pPr>
            <w:pStyle w:val="FEEF6FCD76B7D04FADB457A6621A806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F9"/>
    <w:rsid w:val="00F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D44EB5E51B384A9C79980F28D2FADD">
    <w:name w:val="D6D44EB5E51B384A9C79980F28D2FADD"/>
  </w:style>
  <w:style w:type="paragraph" w:customStyle="1" w:styleId="C0D1BDC9C50C904095F46FC549704698">
    <w:name w:val="C0D1BDC9C50C904095F46FC549704698"/>
  </w:style>
  <w:style w:type="paragraph" w:customStyle="1" w:styleId="B58EDF68257AD24182C084CC8A897D07">
    <w:name w:val="B58EDF68257AD24182C084CC8A897D07"/>
  </w:style>
  <w:style w:type="paragraph" w:customStyle="1" w:styleId="7D6304AA322A4042A0A3115D7D76B7A0">
    <w:name w:val="7D6304AA322A4042A0A3115D7D76B7A0"/>
  </w:style>
  <w:style w:type="paragraph" w:customStyle="1" w:styleId="BAFC45A57D05D14082861427D3420DB8">
    <w:name w:val="BAFC45A57D05D14082861427D3420DB8"/>
  </w:style>
  <w:style w:type="paragraph" w:customStyle="1" w:styleId="E716184EB5BEE4418408F57BB082E0D7">
    <w:name w:val="E716184EB5BEE4418408F57BB082E0D7"/>
  </w:style>
  <w:style w:type="paragraph" w:customStyle="1" w:styleId="3F466F7CD9996445B907AB0B21BFE4A7">
    <w:name w:val="3F466F7CD9996445B907AB0B21BFE4A7"/>
  </w:style>
  <w:style w:type="paragraph" w:customStyle="1" w:styleId="B4C3746F019CAB42A435DDC15631E9BE">
    <w:name w:val="B4C3746F019CAB42A435DDC15631E9BE"/>
  </w:style>
  <w:style w:type="paragraph" w:customStyle="1" w:styleId="B6F96B06B3DE3A49BC1A54148FD52C6C">
    <w:name w:val="B6F96B06B3DE3A49BC1A54148FD52C6C"/>
  </w:style>
  <w:style w:type="paragraph" w:customStyle="1" w:styleId="796A4DA6858F844FBB7EBC244457F618">
    <w:name w:val="796A4DA6858F844FBB7EBC244457F618"/>
  </w:style>
  <w:style w:type="paragraph" w:customStyle="1" w:styleId="AE038E2DB6676442A3D92BDDAEBE7DAF">
    <w:name w:val="AE038E2DB6676442A3D92BDDAEBE7DAF"/>
  </w:style>
  <w:style w:type="paragraph" w:customStyle="1" w:styleId="71C5C1BE3F63404B946E78C848DE5C91">
    <w:name w:val="71C5C1BE3F63404B946E78C848DE5C91"/>
  </w:style>
  <w:style w:type="paragraph" w:customStyle="1" w:styleId="FEEF6FCD76B7D04FADB457A6621A806C">
    <w:name w:val="FEEF6FCD76B7D04FADB457A6621A8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22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Bethany Makowski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Makowski,Bethany J(student)</dc:creator>
  <cp:keywords>Formlabs</cp:keywords>
  <dc:description/>
  <cp:lastModifiedBy>Makowski,Bethany J(student)</cp:lastModifiedBy>
  <cp:revision>3</cp:revision>
  <dcterms:created xsi:type="dcterms:W3CDTF">2020-04-28T19:10:00Z</dcterms:created>
  <dcterms:modified xsi:type="dcterms:W3CDTF">2020-05-13T12:44:00Z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