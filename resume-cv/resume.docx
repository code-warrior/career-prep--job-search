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2F25C" w14:textId="77777777" w:rsidR="0056106E" w:rsidRPr="0056106E" w:rsidRDefault="0056106E" w:rsidP="0056106E">
      <w:pPr>
        <w:spacing w:after="0" w:line="240" w:lineRule="auto"/>
        <w:jc w:val="center"/>
        <w:rPr>
          <w:rFonts w:ascii="Times New Roman" w:eastAsia="Times New Roman" w:hAnsi="Times New Roman" w:cs="Times New Roman"/>
          <w:sz w:val="24"/>
          <w:szCs w:val="24"/>
        </w:rPr>
      </w:pPr>
      <w:r w:rsidRPr="0056106E">
        <w:rPr>
          <w:rFonts w:ascii="Times New Roman" w:eastAsia="Times New Roman" w:hAnsi="Times New Roman" w:cs="Times New Roman"/>
          <w:b/>
          <w:bCs/>
          <w:color w:val="000000"/>
          <w:sz w:val="40"/>
          <w:szCs w:val="40"/>
        </w:rPr>
        <w:t>Jonathan Goldenberg</w:t>
      </w:r>
    </w:p>
    <w:p w14:paraId="38C8943B" w14:textId="77777777" w:rsidR="0056106E" w:rsidRPr="0056106E" w:rsidRDefault="0056106E" w:rsidP="0056106E">
      <w:pPr>
        <w:spacing w:after="0" w:line="240" w:lineRule="auto"/>
        <w:jc w:val="center"/>
        <w:rPr>
          <w:rFonts w:ascii="Times New Roman" w:eastAsia="Times New Roman" w:hAnsi="Times New Roman" w:cs="Times New Roman"/>
          <w:sz w:val="24"/>
          <w:szCs w:val="24"/>
        </w:rPr>
      </w:pPr>
      <w:r w:rsidRPr="0056106E">
        <w:rPr>
          <w:rFonts w:ascii="Times New Roman" w:eastAsia="Times New Roman" w:hAnsi="Times New Roman" w:cs="Times New Roman"/>
          <w:color w:val="000000"/>
          <w:sz w:val="20"/>
          <w:szCs w:val="20"/>
        </w:rPr>
        <w:t xml:space="preserve">333 Schermerhorn St Brooklyn, NY 11217 ● (732) 284-9955 ● </w:t>
      </w:r>
      <w:hyperlink r:id="rId7" w:history="1">
        <w:r w:rsidRPr="0056106E">
          <w:rPr>
            <w:rFonts w:ascii="Times New Roman" w:eastAsia="Times New Roman" w:hAnsi="Times New Roman" w:cs="Times New Roman"/>
            <w:color w:val="1155CC"/>
            <w:sz w:val="20"/>
            <w:szCs w:val="20"/>
            <w:u w:val="single"/>
          </w:rPr>
          <w:t>jgoldenbe@hartford.edu</w:t>
        </w:r>
      </w:hyperlink>
      <w:r w:rsidRPr="0056106E">
        <w:rPr>
          <w:rFonts w:ascii="Times New Roman" w:eastAsia="Times New Roman" w:hAnsi="Times New Roman" w:cs="Times New Roman"/>
          <w:color w:val="000000"/>
          <w:sz w:val="20"/>
          <w:szCs w:val="20"/>
        </w:rPr>
        <w:t xml:space="preserve"> </w:t>
      </w:r>
    </w:p>
    <w:p w14:paraId="01EB68FD" w14:textId="77777777" w:rsidR="0056106E" w:rsidRPr="0056106E" w:rsidRDefault="0056106E" w:rsidP="0056106E">
      <w:pPr>
        <w:spacing w:after="0" w:line="240" w:lineRule="auto"/>
        <w:rPr>
          <w:rFonts w:ascii="Times New Roman" w:eastAsia="Times New Roman" w:hAnsi="Times New Roman" w:cs="Times New Roman"/>
          <w:sz w:val="24"/>
          <w:szCs w:val="24"/>
        </w:rPr>
      </w:pPr>
    </w:p>
    <w:p w14:paraId="3F276550" w14:textId="77777777" w:rsidR="0056106E" w:rsidRPr="0056106E" w:rsidRDefault="0056106E" w:rsidP="0056106E">
      <w:pPr>
        <w:spacing w:after="0" w:line="240" w:lineRule="auto"/>
        <w:rPr>
          <w:rFonts w:ascii="Times New Roman" w:eastAsia="Times New Roman" w:hAnsi="Times New Roman" w:cs="Times New Roman"/>
          <w:sz w:val="24"/>
          <w:szCs w:val="24"/>
        </w:rPr>
      </w:pPr>
      <w:r w:rsidRPr="0056106E">
        <w:rPr>
          <w:rFonts w:ascii="Times New Roman" w:eastAsia="Times New Roman" w:hAnsi="Times New Roman" w:cs="Times New Roman"/>
          <w:b/>
          <w:bCs/>
          <w:color w:val="000000"/>
          <w:sz w:val="26"/>
          <w:szCs w:val="26"/>
        </w:rPr>
        <w:t>Objective</w:t>
      </w:r>
    </w:p>
    <w:p w14:paraId="656678C4" w14:textId="77777777" w:rsidR="0056106E" w:rsidRPr="0056106E" w:rsidRDefault="005F6CE5" w:rsidP="00561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7CA56">
          <v:rect id="_x0000_i1025" style="width:0;height:1.5pt" o:hralign="center" o:hrstd="t" o:hr="t" fillcolor="#a0a0a0" stroked="f"/>
        </w:pict>
      </w:r>
    </w:p>
    <w:p w14:paraId="2733EBB8" w14:textId="447A7C1D" w:rsidR="0056106E" w:rsidRPr="0056106E" w:rsidRDefault="0056106E" w:rsidP="0056106E">
      <w:pPr>
        <w:spacing w:after="200" w:line="240" w:lineRule="auto"/>
        <w:jc w:val="both"/>
        <w:rPr>
          <w:rFonts w:ascii="Times New Roman" w:eastAsia="Times New Roman" w:hAnsi="Times New Roman" w:cs="Times New Roman"/>
          <w:sz w:val="24"/>
          <w:szCs w:val="24"/>
        </w:rPr>
      </w:pPr>
      <w:r w:rsidRPr="0056106E">
        <w:rPr>
          <w:rFonts w:ascii="Times New Roman" w:eastAsia="Times New Roman" w:hAnsi="Times New Roman" w:cs="Times New Roman"/>
          <w:color w:val="000000"/>
        </w:rPr>
        <w:t xml:space="preserve">Multimedia Web Design and Development </w:t>
      </w:r>
      <w:r w:rsidR="00A42E4B">
        <w:rPr>
          <w:rFonts w:ascii="Times New Roman" w:eastAsia="Times New Roman" w:hAnsi="Times New Roman" w:cs="Times New Roman"/>
          <w:color w:val="000000"/>
        </w:rPr>
        <w:t>m</w:t>
      </w:r>
      <w:r w:rsidRPr="0056106E">
        <w:rPr>
          <w:rFonts w:ascii="Times New Roman" w:eastAsia="Times New Roman" w:hAnsi="Times New Roman" w:cs="Times New Roman"/>
          <w:color w:val="000000"/>
        </w:rPr>
        <w:t>ajor with a minor in Computer Science at the University of Hartford looking to find a</w:t>
      </w:r>
      <w:r w:rsidR="00171DBA">
        <w:rPr>
          <w:rFonts w:ascii="Times New Roman" w:eastAsia="Times New Roman" w:hAnsi="Times New Roman" w:cs="Times New Roman"/>
          <w:color w:val="000000"/>
        </w:rPr>
        <w:t xml:space="preserve">n </w:t>
      </w:r>
      <w:r w:rsidRPr="0056106E">
        <w:rPr>
          <w:rFonts w:ascii="Times New Roman" w:eastAsia="Times New Roman" w:hAnsi="Times New Roman" w:cs="Times New Roman"/>
          <w:color w:val="000000"/>
        </w:rPr>
        <w:t xml:space="preserve">internship for the </w:t>
      </w:r>
      <w:r w:rsidR="00A42E4B">
        <w:rPr>
          <w:rFonts w:ascii="Times New Roman" w:eastAsia="Times New Roman" w:hAnsi="Times New Roman" w:cs="Times New Roman"/>
          <w:color w:val="000000"/>
        </w:rPr>
        <w:t>summer</w:t>
      </w:r>
      <w:r w:rsidRPr="0056106E">
        <w:rPr>
          <w:rFonts w:ascii="Times New Roman" w:eastAsia="Times New Roman" w:hAnsi="Times New Roman" w:cs="Times New Roman"/>
          <w:color w:val="000000"/>
        </w:rPr>
        <w:t xml:space="preserve"> of 20</w:t>
      </w:r>
      <w:r w:rsidR="00A42E4B">
        <w:rPr>
          <w:rFonts w:ascii="Times New Roman" w:eastAsia="Times New Roman" w:hAnsi="Times New Roman" w:cs="Times New Roman"/>
          <w:color w:val="000000"/>
        </w:rPr>
        <w:t>20</w:t>
      </w:r>
      <w:r w:rsidRPr="0056106E">
        <w:rPr>
          <w:rFonts w:ascii="Times New Roman" w:eastAsia="Times New Roman" w:hAnsi="Times New Roman" w:cs="Times New Roman"/>
          <w:color w:val="000000"/>
        </w:rPr>
        <w:t xml:space="preserve">, where I can use my technical skills and leadership qualities to the progress of the company and personal growth. I am pursuing an internship with a team environment where I can continue to develop </w:t>
      </w:r>
      <w:r w:rsidR="00B52B65">
        <w:rPr>
          <w:rFonts w:ascii="Times New Roman" w:eastAsia="Times New Roman" w:hAnsi="Times New Roman" w:cs="Times New Roman"/>
          <w:color w:val="000000"/>
        </w:rPr>
        <w:t>strong interpersonal, and creative skills.</w:t>
      </w:r>
    </w:p>
    <w:p w14:paraId="0DE6B6A2" w14:textId="77777777" w:rsidR="0056106E" w:rsidRPr="0056106E" w:rsidRDefault="0056106E" w:rsidP="0056106E">
      <w:pPr>
        <w:spacing w:after="0" w:line="240" w:lineRule="auto"/>
        <w:rPr>
          <w:rFonts w:ascii="Times New Roman" w:eastAsia="Times New Roman" w:hAnsi="Times New Roman" w:cs="Times New Roman"/>
          <w:sz w:val="24"/>
          <w:szCs w:val="24"/>
        </w:rPr>
      </w:pPr>
      <w:r w:rsidRPr="0056106E">
        <w:rPr>
          <w:rFonts w:ascii="Times New Roman" w:eastAsia="Times New Roman" w:hAnsi="Times New Roman" w:cs="Times New Roman"/>
          <w:b/>
          <w:bCs/>
          <w:color w:val="000000"/>
          <w:sz w:val="26"/>
          <w:szCs w:val="26"/>
        </w:rPr>
        <w:t>Education</w:t>
      </w:r>
    </w:p>
    <w:p w14:paraId="66F90E96" w14:textId="77777777" w:rsidR="0056106E" w:rsidRPr="0056106E" w:rsidRDefault="005F6CE5" w:rsidP="00561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7A0E4C">
          <v:rect id="_x0000_i1026" style="width:0;height:1.5pt" o:hralign="center" o:hrstd="t" o:hr="t" fillcolor="#a0a0a0" stroked="f"/>
        </w:pict>
      </w:r>
    </w:p>
    <w:p w14:paraId="7BB170FF" w14:textId="15C76764" w:rsidR="0056106E" w:rsidRPr="0056106E" w:rsidRDefault="0056106E" w:rsidP="0056106E">
      <w:pPr>
        <w:spacing w:after="200" w:line="240" w:lineRule="auto"/>
        <w:rPr>
          <w:rFonts w:ascii="Times New Roman" w:eastAsia="Times New Roman" w:hAnsi="Times New Roman" w:cs="Times New Roman"/>
          <w:sz w:val="24"/>
          <w:szCs w:val="24"/>
        </w:rPr>
      </w:pPr>
      <w:r w:rsidRPr="0056106E">
        <w:rPr>
          <w:rFonts w:ascii="Times New Roman" w:eastAsia="Times New Roman" w:hAnsi="Times New Roman" w:cs="Times New Roman"/>
          <w:color w:val="000000"/>
        </w:rPr>
        <w:t>University of Hartford</w:t>
      </w:r>
      <w:r w:rsidR="00423224">
        <w:rPr>
          <w:rFonts w:ascii="Times New Roman" w:eastAsia="Times New Roman" w:hAnsi="Times New Roman" w:cs="Times New Roman"/>
          <w:color w:val="000000"/>
        </w:rPr>
        <w:t xml:space="preserve"> -</w:t>
      </w:r>
      <w:r w:rsidRPr="0056106E">
        <w:rPr>
          <w:rFonts w:ascii="Times New Roman" w:eastAsia="Times New Roman" w:hAnsi="Times New Roman" w:cs="Times New Roman"/>
          <w:color w:val="000000"/>
        </w:rPr>
        <w:t xml:space="preserve"> </w:t>
      </w:r>
      <w:r w:rsidRPr="0056106E">
        <w:rPr>
          <w:rFonts w:ascii="Times New Roman" w:eastAsia="Times New Roman" w:hAnsi="Times New Roman" w:cs="Times New Roman"/>
          <w:color w:val="000000"/>
          <w:sz w:val="20"/>
          <w:szCs w:val="20"/>
        </w:rPr>
        <w:t>West Hartford, CT  </w:t>
      </w:r>
      <w:r w:rsidRPr="0056106E">
        <w:rPr>
          <w:rFonts w:ascii="Times New Roman" w:eastAsia="Times New Roman" w:hAnsi="Times New Roman" w:cs="Times New Roman"/>
          <w:color w:val="000000"/>
        </w:rPr>
        <w:t>        B</w:t>
      </w:r>
      <w:r w:rsidR="00A42E4B">
        <w:rPr>
          <w:rFonts w:ascii="Times New Roman" w:eastAsia="Times New Roman" w:hAnsi="Times New Roman" w:cs="Times New Roman"/>
          <w:color w:val="000000"/>
        </w:rPr>
        <w:t>A</w:t>
      </w:r>
      <w:r w:rsidRPr="0056106E">
        <w:rPr>
          <w:rFonts w:ascii="Times New Roman" w:eastAsia="Times New Roman" w:hAnsi="Times New Roman" w:cs="Times New Roman"/>
          <w:color w:val="000000"/>
        </w:rPr>
        <w:t xml:space="preserve">. Multimedia Web Design and Development </w:t>
      </w:r>
      <w:r w:rsidR="00171DBA" w:rsidRPr="0056106E">
        <w:rPr>
          <w:rFonts w:ascii="Times New Roman" w:eastAsia="Times New Roman" w:hAnsi="Times New Roman" w:cs="Times New Roman"/>
          <w:color w:val="000000"/>
        </w:rPr>
        <w:t>May</w:t>
      </w:r>
      <w:r w:rsidRPr="0056106E">
        <w:rPr>
          <w:rFonts w:ascii="Times New Roman" w:eastAsia="Times New Roman" w:hAnsi="Times New Roman" w:cs="Times New Roman"/>
          <w:color w:val="000000"/>
        </w:rPr>
        <w:t xml:space="preserve"> 2021</w:t>
      </w:r>
      <w:r w:rsidRPr="0056106E">
        <w:rPr>
          <w:rFonts w:ascii="Times New Roman" w:eastAsia="Times New Roman" w:hAnsi="Times New Roman" w:cs="Times New Roman"/>
          <w:i/>
          <w:iCs/>
          <w:color w:val="000000"/>
          <w:sz w:val="24"/>
          <w:szCs w:val="24"/>
        </w:rPr>
        <w:t>            </w:t>
      </w:r>
    </w:p>
    <w:p w14:paraId="6148E50A" w14:textId="77777777" w:rsidR="0056106E" w:rsidRPr="0056106E" w:rsidRDefault="0056106E" w:rsidP="0056106E">
      <w:pPr>
        <w:spacing w:after="0" w:line="240" w:lineRule="auto"/>
        <w:rPr>
          <w:rFonts w:ascii="Times New Roman" w:eastAsia="Times New Roman" w:hAnsi="Times New Roman" w:cs="Times New Roman"/>
          <w:sz w:val="24"/>
          <w:szCs w:val="24"/>
        </w:rPr>
      </w:pPr>
      <w:r w:rsidRPr="0056106E">
        <w:rPr>
          <w:rFonts w:ascii="Times New Roman" w:eastAsia="Times New Roman" w:hAnsi="Times New Roman" w:cs="Times New Roman"/>
          <w:b/>
          <w:bCs/>
          <w:color w:val="000000"/>
          <w:sz w:val="26"/>
          <w:szCs w:val="26"/>
        </w:rPr>
        <w:t>Work Experience</w:t>
      </w:r>
    </w:p>
    <w:p w14:paraId="44879AF5" w14:textId="77777777" w:rsidR="0056106E" w:rsidRPr="0056106E" w:rsidRDefault="005F6CE5" w:rsidP="00561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835744">
          <v:rect id="_x0000_i1027" style="width:0;height:1.5pt" o:hralign="center" o:hrstd="t" o:hr="t" fillcolor="#a0a0a0" stroked="f"/>
        </w:pict>
      </w:r>
    </w:p>
    <w:p w14:paraId="4AF145F9" w14:textId="460540D9" w:rsidR="00B52B65" w:rsidRDefault="00B52B65" w:rsidP="00B52B65">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b/>
          <w:bCs/>
          <w:color w:val="000000"/>
        </w:rPr>
        <w:t>Computer Science Tutor</w:t>
      </w:r>
      <w:r w:rsidRPr="0056106E">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January 2020 - current</w:t>
      </w:r>
    </w:p>
    <w:p w14:paraId="251637C7" w14:textId="7DA622CC" w:rsidR="00B52B65" w:rsidRPr="00835002" w:rsidRDefault="00B52B65" w:rsidP="00B52B65">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Provide aid to students having trouble in their computer science courses.</w:t>
      </w:r>
    </w:p>
    <w:p w14:paraId="60668A5C" w14:textId="25E4923F" w:rsidR="00B52B65" w:rsidRPr="00B52B65" w:rsidRDefault="00B52B65" w:rsidP="00B52B65">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Specifically help with Java, Python, HTML, CSS, SASS, and other related languages as well as important topics.</w:t>
      </w:r>
    </w:p>
    <w:p w14:paraId="03BD69B9" w14:textId="1DF1D9D5" w:rsidR="00B52B65" w:rsidRDefault="00B52B65" w:rsidP="00B52B65">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b/>
          <w:bCs/>
          <w:color w:val="000000"/>
        </w:rPr>
        <w:t>Freelance Web Developer</w:t>
      </w:r>
      <w:r w:rsidRPr="0056106E">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Summer</w:t>
      </w:r>
      <w:r w:rsidRPr="0056106E">
        <w:rPr>
          <w:rFonts w:ascii="Times New Roman" w:eastAsia="Times New Roman" w:hAnsi="Times New Roman" w:cs="Times New Roman"/>
          <w:color w:val="000000"/>
        </w:rPr>
        <w:t xml:space="preserve"> of 201</w:t>
      </w:r>
      <w:r>
        <w:rPr>
          <w:rFonts w:ascii="Times New Roman" w:eastAsia="Times New Roman" w:hAnsi="Times New Roman" w:cs="Times New Roman"/>
          <w:color w:val="000000"/>
        </w:rPr>
        <w:t>9 - current</w:t>
      </w:r>
    </w:p>
    <w:p w14:paraId="148D9B6D" w14:textId="77777777" w:rsidR="00B52B65" w:rsidRPr="00835002" w:rsidRDefault="00B52B65" w:rsidP="00B52B65">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Designed, and developed using WordPress, or custom code (HTML, CSS, JavaScript).</w:t>
      </w:r>
    </w:p>
    <w:p w14:paraId="42910A8E" w14:textId="35F7F1C4" w:rsidR="00B52B65" w:rsidRPr="00B52B65" w:rsidRDefault="00B52B65" w:rsidP="00B52B65">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Worked with the team of Elite Connect, Redefined Real Estate, and Stelth Commercial Group to help improve their website in order to improve and redesign the site to improve traffic online. </w:t>
      </w:r>
    </w:p>
    <w:p w14:paraId="31649D44" w14:textId="2C5F5E39" w:rsidR="00D85D13" w:rsidRPr="00835002" w:rsidRDefault="00D85D13" w:rsidP="00835002">
      <w:pPr>
        <w:spacing w:after="0" w:line="240" w:lineRule="auto"/>
        <w:rPr>
          <w:rFonts w:ascii="Times New Roman" w:eastAsia="Times New Roman" w:hAnsi="Times New Roman" w:cs="Times New Roman"/>
          <w:sz w:val="24"/>
          <w:szCs w:val="24"/>
        </w:rPr>
      </w:pPr>
      <w:r w:rsidRPr="00835002">
        <w:rPr>
          <w:rFonts w:ascii="Times New Roman" w:eastAsia="Times New Roman" w:hAnsi="Times New Roman" w:cs="Times New Roman"/>
          <w:b/>
          <w:bCs/>
          <w:color w:val="000000"/>
        </w:rPr>
        <w:t xml:space="preserve">Resident Assistant, </w:t>
      </w:r>
      <w:r w:rsidRPr="00835002">
        <w:rPr>
          <w:rFonts w:ascii="Times New Roman" w:eastAsia="Times New Roman" w:hAnsi="Times New Roman" w:cs="Times New Roman"/>
          <w:color w:val="000000"/>
        </w:rPr>
        <w:t>Fall of 2018</w:t>
      </w:r>
    </w:p>
    <w:p w14:paraId="7BF2017B" w14:textId="77777777" w:rsidR="00D85D13" w:rsidRDefault="00D85D13" w:rsidP="00D85D13">
      <w:pPr>
        <w:spacing w:after="0" w:line="240" w:lineRule="auto"/>
        <w:rPr>
          <w:rFonts w:ascii="Times New Roman" w:eastAsia="Times New Roman" w:hAnsi="Times New Roman" w:cs="Times New Roman"/>
          <w:sz w:val="24"/>
          <w:szCs w:val="24"/>
        </w:rPr>
      </w:pPr>
      <w:r w:rsidRPr="0056106E">
        <w:rPr>
          <w:rFonts w:ascii="Times New Roman" w:eastAsia="Times New Roman" w:hAnsi="Times New Roman" w:cs="Times New Roman"/>
          <w:i/>
          <w:iCs/>
          <w:color w:val="000000"/>
        </w:rPr>
        <w:t xml:space="preserve">Residential Life University of Hartford </w:t>
      </w:r>
      <w:r w:rsidRPr="0056106E">
        <w:rPr>
          <w:rFonts w:ascii="Times New Roman" w:eastAsia="Times New Roman" w:hAnsi="Times New Roman" w:cs="Times New Roman"/>
          <w:color w:val="000000"/>
        </w:rPr>
        <w:t>- West Hartford, CT</w:t>
      </w:r>
    </w:p>
    <w:p w14:paraId="0E2FCC57" w14:textId="77777777" w:rsidR="00D85D13" w:rsidRPr="0015127D" w:rsidRDefault="00D85D13" w:rsidP="00D85D13">
      <w:pPr>
        <w:pStyle w:val="ListParagraph"/>
        <w:numPr>
          <w:ilvl w:val="0"/>
          <w:numId w:val="4"/>
        </w:numPr>
        <w:spacing w:after="0" w:line="240" w:lineRule="auto"/>
        <w:rPr>
          <w:rFonts w:ascii="Times New Roman" w:eastAsia="Times New Roman" w:hAnsi="Times New Roman" w:cs="Times New Roman"/>
        </w:rPr>
      </w:pPr>
      <w:r w:rsidRPr="0015127D">
        <w:rPr>
          <w:rFonts w:ascii="Times New Roman" w:eastAsia="Times New Roman" w:hAnsi="Times New Roman" w:cs="Times New Roman"/>
        </w:rPr>
        <w:t>Managed a quad of over 100 residents, as well as assisted numerous residents with daily needs.</w:t>
      </w:r>
    </w:p>
    <w:p w14:paraId="5ABED46F" w14:textId="77777777" w:rsidR="00D85D13" w:rsidRPr="0015127D" w:rsidRDefault="00D85D13" w:rsidP="00D85D13">
      <w:pPr>
        <w:pStyle w:val="ListParagraph"/>
        <w:numPr>
          <w:ilvl w:val="0"/>
          <w:numId w:val="4"/>
        </w:numPr>
        <w:spacing w:after="0" w:line="240" w:lineRule="auto"/>
        <w:rPr>
          <w:rFonts w:ascii="Times New Roman" w:eastAsia="Times New Roman" w:hAnsi="Times New Roman" w:cs="Times New Roman"/>
        </w:rPr>
      </w:pPr>
      <w:r w:rsidRPr="0015127D">
        <w:rPr>
          <w:rFonts w:ascii="Times New Roman" w:eastAsia="Times New Roman" w:hAnsi="Times New Roman" w:cs="Times New Roman"/>
        </w:rPr>
        <w:t>Planned social and learning events for residents</w:t>
      </w:r>
    </w:p>
    <w:p w14:paraId="3E6B31DC" w14:textId="6A4995E5" w:rsidR="00D85D13" w:rsidRPr="0015127D" w:rsidRDefault="00D85D13" w:rsidP="00D85D13">
      <w:pPr>
        <w:pStyle w:val="ListParagraph"/>
        <w:numPr>
          <w:ilvl w:val="0"/>
          <w:numId w:val="4"/>
        </w:numPr>
        <w:spacing w:line="240" w:lineRule="auto"/>
        <w:rPr>
          <w:rFonts w:ascii="Times New Roman" w:eastAsia="Times New Roman" w:hAnsi="Times New Roman" w:cs="Times New Roman"/>
        </w:rPr>
      </w:pPr>
      <w:r w:rsidRPr="0015127D">
        <w:rPr>
          <w:rFonts w:ascii="Times New Roman" w:eastAsia="Times New Roman" w:hAnsi="Times New Roman" w:cs="Times New Roman"/>
        </w:rPr>
        <w:t>Helped with the upkeep of the residential community by reporting and assisting in various community tasks.</w:t>
      </w:r>
    </w:p>
    <w:p w14:paraId="07A74EB1" w14:textId="56BA515B" w:rsidR="0056106E" w:rsidRPr="0056106E" w:rsidRDefault="0015127D" w:rsidP="00A315DF">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Related Experience</w:t>
      </w:r>
    </w:p>
    <w:p w14:paraId="38828D88" w14:textId="77777777" w:rsidR="0056106E" w:rsidRPr="0056106E" w:rsidRDefault="005F6CE5" w:rsidP="005610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B7CDDB">
          <v:rect id="_x0000_i1028" style="width:0;height:1.5pt" o:hralign="center" o:hrstd="t" o:hr="t" fillcolor="#a0a0a0" stroked="f"/>
        </w:pict>
      </w:r>
    </w:p>
    <w:p w14:paraId="1F593E0C" w14:textId="58F16564" w:rsidR="0056106E" w:rsidRDefault="0056106E" w:rsidP="0056106E">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Volunteer Experience</w:t>
      </w:r>
      <w:r w:rsidRPr="0056106E">
        <w:rPr>
          <w:rFonts w:ascii="Times New Roman" w:eastAsia="Times New Roman" w:hAnsi="Times New Roman" w:cs="Times New Roman"/>
          <w:b/>
          <w:bCs/>
          <w:color w:val="000000"/>
        </w:rPr>
        <w:t>:</w:t>
      </w:r>
    </w:p>
    <w:p w14:paraId="2FF079C7" w14:textId="78BC0C21" w:rsidR="0015127D" w:rsidRDefault="0015127D" w:rsidP="0056106E">
      <w:p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VP of Finance – Alpha Sigma Phi</w:t>
      </w:r>
      <w:r w:rsidR="00A42E4B">
        <w:rPr>
          <w:rFonts w:ascii="Times New Roman" w:eastAsia="Times New Roman" w:hAnsi="Times New Roman" w:cs="Times New Roman"/>
          <w:bCs/>
          <w:color w:val="000000"/>
        </w:rPr>
        <w:t xml:space="preserve">, </w:t>
      </w:r>
      <w:r w:rsidR="00A42E4B" w:rsidRPr="00A42E4B">
        <w:rPr>
          <w:rFonts w:ascii="Times New Roman" w:eastAsia="Times New Roman" w:hAnsi="Times New Roman" w:cs="Times New Roman"/>
          <w:bCs/>
          <w:i/>
          <w:iCs/>
          <w:color w:val="000000"/>
        </w:rPr>
        <w:t>January 2019 – November 2019</w:t>
      </w:r>
    </w:p>
    <w:p w14:paraId="3FCB85BE" w14:textId="4864D006" w:rsidR="0015127D" w:rsidRDefault="0015127D" w:rsidP="001512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a semesterly budget of over $15,000 for largest fraternity on campus</w:t>
      </w:r>
    </w:p>
    <w:p w14:paraId="5E8D4946" w14:textId="53191B6B" w:rsidR="0015127D" w:rsidRDefault="0015127D" w:rsidP="001512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Oversee all spending and saving tasks</w:t>
      </w:r>
    </w:p>
    <w:p w14:paraId="053DC7D1" w14:textId="43670E76" w:rsidR="0015127D" w:rsidRPr="0015127D" w:rsidRDefault="0015127D" w:rsidP="001512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in coordinating multiple events such as Philanthropy, and Fundraising</w:t>
      </w:r>
    </w:p>
    <w:p w14:paraId="5BC32AA4" w14:textId="42DDFAF5" w:rsidR="0056106E" w:rsidRDefault="0056106E" w:rsidP="0056106E">
      <w:pPr>
        <w:spacing w:after="0" w:line="240" w:lineRule="auto"/>
        <w:rPr>
          <w:rFonts w:ascii="Times New Roman" w:eastAsia="Times New Roman" w:hAnsi="Times New Roman" w:cs="Times New Roman"/>
          <w:i/>
          <w:iCs/>
          <w:color w:val="000000"/>
        </w:rPr>
      </w:pPr>
      <w:r w:rsidRPr="0056106E">
        <w:rPr>
          <w:rFonts w:ascii="Times New Roman" w:eastAsia="Times New Roman" w:hAnsi="Times New Roman" w:cs="Times New Roman"/>
          <w:color w:val="000000"/>
        </w:rPr>
        <w:t xml:space="preserve">Grand Chapter </w:t>
      </w:r>
      <w:r w:rsidRPr="0056106E">
        <w:rPr>
          <w:rFonts w:ascii="Times New Roman" w:eastAsia="Times New Roman" w:hAnsi="Times New Roman" w:cs="Times New Roman"/>
          <w:iCs/>
          <w:color w:val="000000"/>
        </w:rPr>
        <w:t>Leadership Conference</w:t>
      </w:r>
      <w:r w:rsidR="0015127D">
        <w:rPr>
          <w:rFonts w:ascii="Times New Roman" w:eastAsia="Times New Roman" w:hAnsi="Times New Roman" w:cs="Times New Roman"/>
          <w:iCs/>
          <w:color w:val="000000"/>
        </w:rPr>
        <w:t>,</w:t>
      </w:r>
      <w:r w:rsidRPr="0056106E">
        <w:rPr>
          <w:rFonts w:ascii="Times New Roman" w:eastAsia="Times New Roman" w:hAnsi="Times New Roman" w:cs="Times New Roman"/>
          <w:b/>
          <w:iCs/>
          <w:color w:val="000000"/>
        </w:rPr>
        <w:t xml:space="preserve"> </w:t>
      </w:r>
      <w:r w:rsidRPr="0056106E">
        <w:rPr>
          <w:rFonts w:ascii="Times New Roman" w:eastAsia="Times New Roman" w:hAnsi="Times New Roman" w:cs="Times New Roman"/>
          <w:i/>
          <w:iCs/>
          <w:color w:val="000000"/>
        </w:rPr>
        <w:t>July 2018</w:t>
      </w:r>
    </w:p>
    <w:p w14:paraId="76FADBE9" w14:textId="39A6BFAD" w:rsidR="0056106E" w:rsidRPr="0056106E" w:rsidRDefault="0056106E" w:rsidP="0056106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with thousands of talented members of </w:t>
      </w:r>
      <w:r w:rsidR="00D85D13">
        <w:rPr>
          <w:rFonts w:ascii="Times New Roman" w:eastAsia="Times New Roman" w:hAnsi="Times New Roman" w:cs="Times New Roman"/>
          <w:sz w:val="24"/>
          <w:szCs w:val="24"/>
        </w:rPr>
        <w:t>Alpha Sigma Phi from throughout the nation to talk about various leadership topics as well as improvements that will be implemented into all chapters nationally.</w:t>
      </w:r>
    </w:p>
    <w:p w14:paraId="1E872D35" w14:textId="4E7D8C60" w:rsidR="00171DBA" w:rsidRDefault="0056106E" w:rsidP="00171DBA">
      <w:pPr>
        <w:spacing w:after="200" w:line="240" w:lineRule="auto"/>
      </w:pPr>
      <w:r>
        <w:rPr>
          <w:rFonts w:ascii="Times New Roman" w:eastAsia="Times New Roman" w:hAnsi="Times New Roman" w:cs="Times New Roman"/>
          <w:color w:val="000000"/>
        </w:rPr>
        <w:t xml:space="preserve">Member of </w:t>
      </w:r>
      <w:r w:rsidRPr="0056106E">
        <w:rPr>
          <w:rFonts w:ascii="Times New Roman" w:eastAsia="Times New Roman" w:hAnsi="Times New Roman" w:cs="Times New Roman"/>
          <w:color w:val="000000"/>
        </w:rPr>
        <w:t xml:space="preserve">Sigma Alpha Pi </w:t>
      </w:r>
      <w:r w:rsidRPr="0056106E">
        <w:rPr>
          <w:rFonts w:ascii="Times New Roman" w:eastAsia="Times New Roman" w:hAnsi="Times New Roman" w:cs="Times New Roman"/>
          <w:i/>
          <w:iCs/>
          <w:color w:val="000000"/>
        </w:rPr>
        <w:t>National Leadership and Success Society</w:t>
      </w:r>
    </w:p>
    <w:p w14:paraId="6C18F4BE" w14:textId="1F5B30A6" w:rsidR="00D85D13" w:rsidRDefault="00D85D13" w:rsidP="00D85D13">
      <w:pPr>
        <w:spacing w:after="0" w:line="240" w:lineRule="auto"/>
      </w:pPr>
    </w:p>
    <w:sectPr w:rsidR="00D85D13" w:rsidSect="0056106E">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B4B8" w14:textId="77777777" w:rsidR="005F6CE5" w:rsidRDefault="005F6CE5" w:rsidP="0056106E">
      <w:pPr>
        <w:spacing w:after="0" w:line="240" w:lineRule="auto"/>
      </w:pPr>
      <w:r>
        <w:separator/>
      </w:r>
    </w:p>
  </w:endnote>
  <w:endnote w:type="continuationSeparator" w:id="0">
    <w:p w14:paraId="02358663" w14:textId="77777777" w:rsidR="005F6CE5" w:rsidRDefault="005F6CE5" w:rsidP="0056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B6A46" w14:textId="77777777" w:rsidR="005F6CE5" w:rsidRDefault="005F6CE5" w:rsidP="0056106E">
      <w:pPr>
        <w:spacing w:after="0" w:line="240" w:lineRule="auto"/>
      </w:pPr>
      <w:r>
        <w:separator/>
      </w:r>
    </w:p>
  </w:footnote>
  <w:footnote w:type="continuationSeparator" w:id="0">
    <w:p w14:paraId="7D629D67" w14:textId="77777777" w:rsidR="005F6CE5" w:rsidRDefault="005F6CE5" w:rsidP="0056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A7D"/>
    <w:multiLevelType w:val="hybridMultilevel"/>
    <w:tmpl w:val="C96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35529"/>
    <w:multiLevelType w:val="multilevel"/>
    <w:tmpl w:val="8D7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6DCE"/>
    <w:multiLevelType w:val="multilevel"/>
    <w:tmpl w:val="8B8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C436B"/>
    <w:multiLevelType w:val="hybridMultilevel"/>
    <w:tmpl w:val="60D2C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37542DA"/>
    <w:multiLevelType w:val="hybridMultilevel"/>
    <w:tmpl w:val="90D6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93AD7"/>
    <w:multiLevelType w:val="multilevel"/>
    <w:tmpl w:val="066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6E"/>
    <w:rsid w:val="0015127D"/>
    <w:rsid w:val="00171DBA"/>
    <w:rsid w:val="002F3DFF"/>
    <w:rsid w:val="00423224"/>
    <w:rsid w:val="0056106E"/>
    <w:rsid w:val="005F6CE5"/>
    <w:rsid w:val="007B7759"/>
    <w:rsid w:val="00835002"/>
    <w:rsid w:val="008F65B4"/>
    <w:rsid w:val="00A315DF"/>
    <w:rsid w:val="00A42E4B"/>
    <w:rsid w:val="00B52B65"/>
    <w:rsid w:val="00B77F06"/>
    <w:rsid w:val="00C07016"/>
    <w:rsid w:val="00C12003"/>
    <w:rsid w:val="00C2317F"/>
    <w:rsid w:val="00D85D13"/>
    <w:rsid w:val="00E5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2879"/>
  <w15:chartTrackingRefBased/>
  <w15:docId w15:val="{3E0D8A5B-C958-48A6-872A-14129EB3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106E"/>
    <w:rPr>
      <w:color w:val="0000FF"/>
      <w:u w:val="single"/>
    </w:rPr>
  </w:style>
  <w:style w:type="paragraph" w:styleId="Header">
    <w:name w:val="header"/>
    <w:basedOn w:val="Normal"/>
    <w:link w:val="HeaderChar"/>
    <w:uiPriority w:val="99"/>
    <w:unhideWhenUsed/>
    <w:rsid w:val="0056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6E"/>
  </w:style>
  <w:style w:type="paragraph" w:styleId="Footer">
    <w:name w:val="footer"/>
    <w:basedOn w:val="Normal"/>
    <w:link w:val="FooterChar"/>
    <w:uiPriority w:val="99"/>
    <w:unhideWhenUsed/>
    <w:rsid w:val="0056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6E"/>
  </w:style>
  <w:style w:type="paragraph" w:styleId="ListParagraph">
    <w:name w:val="List Paragraph"/>
    <w:basedOn w:val="Normal"/>
    <w:uiPriority w:val="34"/>
    <w:qFormat/>
    <w:rsid w:val="00561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oldenbe@hart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Goldenberg</dc:creator>
  <cp:keywords/>
  <dc:description/>
  <cp:lastModifiedBy>Jonathan Goldenberg</cp:lastModifiedBy>
  <cp:revision>2</cp:revision>
  <cp:lastPrinted>2019-10-04T15:46:00Z</cp:lastPrinted>
  <dcterms:created xsi:type="dcterms:W3CDTF">2020-04-28T12:41:00Z</dcterms:created>
  <dcterms:modified xsi:type="dcterms:W3CDTF">2020-04-28T12:41:00Z</dcterms:modified>
</cp:coreProperties>
</file>